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proofErr w:type="spellStart"/>
      <w:r w:rsidR="006519DF">
        <w:rPr>
          <w:rFonts w:ascii="HY헤드라인M" w:eastAsia="HY헤드라인M" w:hint="eastAsia"/>
          <w:sz w:val="48"/>
          <w:szCs w:val="48"/>
          <w:lang w:eastAsia="ko-KR"/>
        </w:rPr>
        <w:t>기초컴퓨터그래픽스</w:t>
      </w:r>
      <w:proofErr w:type="spellEnd"/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6519DF">
        <w:rPr>
          <w:rFonts w:ascii="HY헤드라인M" w:eastAsia="HY헤드라인M" w:hint="eastAsia"/>
          <w:sz w:val="24"/>
          <w:szCs w:val="24"/>
          <w:lang w:eastAsia="ko-KR"/>
        </w:rPr>
        <w:t>임인성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</w:t>
      </w:r>
      <w:r w:rsidR="00442280">
        <w:rPr>
          <w:rFonts w:ascii="돋움체" w:hAnsi="돋움체"/>
          <w:sz w:val="48"/>
          <w:lang w:eastAsia="ko-KR"/>
        </w:rPr>
        <w:t>5</w:t>
      </w:r>
      <w:bookmarkStart w:id="0" w:name="_GoBack"/>
      <w:bookmarkEnd w:id="0"/>
      <w:r w:rsidR="00CF7842">
        <w:rPr>
          <w:rFonts w:ascii="돋움체" w:hAnsi="돋움체" w:hint="eastAsia"/>
          <w:sz w:val="48"/>
          <w:lang w:eastAsia="ko-KR"/>
        </w:rPr>
        <w:t>차</w:t>
      </w:r>
      <w:r w:rsidR="00CF7842">
        <w:rPr>
          <w:rFonts w:ascii="돋움체" w:hAnsi="돋움체" w:hint="eastAsia"/>
          <w:sz w:val="48"/>
          <w:lang w:eastAsia="ko-KR"/>
        </w:rPr>
        <w:t xml:space="preserve"> </w:t>
      </w:r>
      <w:r w:rsidR="00CF7842">
        <w:rPr>
          <w:rFonts w:ascii="돋움체" w:hAnsi="돋움체" w:hint="eastAsia"/>
          <w:sz w:val="48"/>
          <w:lang w:eastAsia="ko-KR"/>
        </w:rPr>
        <w:t>프로젝트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Pr="002C66EE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6330A">
        <w:rPr>
          <w:b/>
          <w:sz w:val="48"/>
          <w:lang w:eastAsia="ko-KR"/>
        </w:rPr>
        <w:t>20130956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6330A">
        <w:rPr>
          <w:rFonts w:hint="eastAsia"/>
          <w:b/>
          <w:sz w:val="48"/>
          <w:lang w:eastAsia="ko-KR"/>
        </w:rPr>
        <w:t>장동욱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 w:rsidP="003B65E4">
      <w:pPr>
        <w:pStyle w:val="a8"/>
        <w:ind w:right="200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A26F25" w:rsidRPr="00A26F25" w:rsidRDefault="00A26F25" w:rsidP="003B65E4">
      <w:pPr>
        <w:rPr>
          <w:b/>
          <w:lang w:eastAsia="ko-KR"/>
        </w:rPr>
      </w:pPr>
      <w:r w:rsidRPr="00A26F25">
        <w:rPr>
          <w:rFonts w:hint="eastAsia"/>
          <w:b/>
          <w:lang w:eastAsia="ko-KR"/>
        </w:rPr>
        <w:lastRenderedPageBreak/>
        <w:t>자기</w:t>
      </w:r>
      <w:r w:rsidRPr="00A26F25">
        <w:rPr>
          <w:rFonts w:hint="eastAsia"/>
          <w:b/>
          <w:lang w:eastAsia="ko-KR"/>
        </w:rPr>
        <w:t xml:space="preserve"> </w:t>
      </w:r>
      <w:r w:rsidRPr="00A26F25">
        <w:rPr>
          <w:rFonts w:hint="eastAsia"/>
          <w:b/>
          <w:lang w:eastAsia="ko-KR"/>
        </w:rPr>
        <w:t>채점</w:t>
      </w:r>
      <w:r w:rsidRPr="00A26F25">
        <w:rPr>
          <w:rFonts w:hint="eastAsia"/>
          <w:b/>
          <w:lang w:eastAsia="ko-KR"/>
        </w:rPr>
        <w:t xml:space="preserve"> </w:t>
      </w:r>
      <w:r w:rsidRPr="00A26F25">
        <w:rPr>
          <w:rFonts w:hint="eastAsia"/>
          <w:b/>
          <w:lang w:eastAsia="ko-KR"/>
        </w:rPr>
        <w:t>관련</w:t>
      </w:r>
      <w:r w:rsidRPr="00A26F25">
        <w:rPr>
          <w:b/>
          <w:lang w:eastAsia="ko-KR"/>
        </w:rPr>
        <w:t>:</w:t>
      </w:r>
    </w:p>
    <w:p w:rsidR="00A26F25" w:rsidRDefault="00A26F25" w:rsidP="00A26F25">
      <w:pPr>
        <w:ind w:firstLine="720"/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부합하였다고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조교님들의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</w:p>
    <w:p w:rsidR="00862D43" w:rsidRPr="009E111C" w:rsidRDefault="00862D43" w:rsidP="003B65E4">
      <w:pPr>
        <w:rPr>
          <w:lang w:eastAsia="ko-KR"/>
        </w:rPr>
      </w:pPr>
    </w:p>
    <w:p w:rsidR="00CF7842" w:rsidRDefault="0083527B" w:rsidP="00CF7842">
      <w:pPr>
        <w:pStyle w:val="1"/>
        <w:rPr>
          <w:color w:val="ED7D31"/>
          <w:sz w:val="28"/>
          <w:szCs w:val="28"/>
          <w:lang w:eastAsia="ko-KR"/>
        </w:rPr>
      </w:pPr>
      <w:r>
        <w:rPr>
          <w:rFonts w:hint="eastAsia"/>
          <w:color w:val="ED7D31"/>
          <w:sz w:val="28"/>
          <w:szCs w:val="28"/>
          <w:lang w:eastAsia="ko-KR"/>
        </w:rPr>
        <w:t>카메라</w:t>
      </w:r>
      <w:r>
        <w:rPr>
          <w:rFonts w:hint="eastAsia"/>
          <w:color w:val="ED7D31"/>
          <w:sz w:val="28"/>
          <w:szCs w:val="28"/>
          <w:lang w:eastAsia="ko-KR"/>
        </w:rPr>
        <w:t xml:space="preserve"> </w:t>
      </w:r>
      <w:r>
        <w:rPr>
          <w:rFonts w:hint="eastAsia"/>
          <w:color w:val="ED7D31"/>
          <w:sz w:val="28"/>
          <w:szCs w:val="28"/>
          <w:lang w:eastAsia="ko-KR"/>
        </w:rPr>
        <w:t>설정</w:t>
      </w:r>
      <w:r>
        <w:rPr>
          <w:rFonts w:hint="eastAsia"/>
          <w:color w:val="ED7D31"/>
          <w:sz w:val="28"/>
          <w:szCs w:val="28"/>
          <w:lang w:eastAsia="ko-KR"/>
        </w:rPr>
        <w:t xml:space="preserve"> </w:t>
      </w:r>
      <w:r>
        <w:rPr>
          <w:rFonts w:hint="eastAsia"/>
          <w:color w:val="ED7D31"/>
          <w:sz w:val="28"/>
          <w:szCs w:val="28"/>
          <w:lang w:eastAsia="ko-KR"/>
        </w:rPr>
        <w:t>관련</w:t>
      </w:r>
    </w:p>
    <w:p w:rsidR="0083527B" w:rsidRPr="0083527B" w:rsidRDefault="0083527B" w:rsidP="0083527B">
      <w:pPr>
        <w:rPr>
          <w:lang w:eastAsia="ko-KR"/>
        </w:rPr>
      </w:pPr>
      <w:r>
        <w:rPr>
          <w:lang w:eastAsia="ko-KR"/>
        </w:rPr>
        <w:t>-&gt;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:rsidR="00952B4E" w:rsidRDefault="0083527B" w:rsidP="0083527B">
      <w:pPr>
        <w:pStyle w:val="2"/>
        <w:rPr>
          <w:i/>
          <w:sz w:val="28"/>
          <w:szCs w:val="28"/>
          <w:lang w:eastAsia="ko-KR"/>
        </w:rPr>
      </w:pPr>
      <w:r w:rsidRPr="0083527B">
        <w:rPr>
          <w:rFonts w:hint="eastAsia"/>
          <w:i/>
          <w:sz w:val="28"/>
          <w:szCs w:val="28"/>
          <w:lang w:eastAsia="ko-KR"/>
        </w:rPr>
        <w:t>본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숙제</w:t>
      </w:r>
      <w:r w:rsidRPr="0083527B">
        <w:rPr>
          <w:rFonts w:hint="eastAsia"/>
          <w:i/>
          <w:sz w:val="28"/>
          <w:szCs w:val="28"/>
          <w:lang w:eastAsia="ko-KR"/>
        </w:rPr>
        <w:t xml:space="preserve"> 5</w:t>
      </w:r>
      <w:r w:rsidRPr="0083527B">
        <w:rPr>
          <w:rFonts w:hint="eastAsia"/>
          <w:i/>
          <w:sz w:val="28"/>
          <w:szCs w:val="28"/>
          <w:lang w:eastAsia="ko-KR"/>
        </w:rPr>
        <w:t>에서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제공하는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proofErr w:type="spellStart"/>
      <w:r w:rsidRPr="0083527B">
        <w:rPr>
          <w:rFonts w:hint="eastAsia"/>
          <w:i/>
          <w:sz w:val="28"/>
          <w:szCs w:val="28"/>
          <w:lang w:eastAsia="ko-KR"/>
        </w:rPr>
        <w:t>Sponza</w:t>
      </w:r>
      <w:proofErr w:type="spellEnd"/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데이터를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읽어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들인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후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적절한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초기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설정을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통하여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카메라를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배치하라</w:t>
      </w:r>
    </w:p>
    <w:p w:rsidR="00334D22" w:rsidRDefault="0083527B" w:rsidP="00334D22">
      <w:pPr>
        <w:ind w:firstLine="720"/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Building </w:t>
      </w:r>
      <w:r>
        <w:rPr>
          <w:rFonts w:hint="eastAsia"/>
          <w:lang w:eastAsia="ko-KR"/>
        </w:rPr>
        <w:t>건물을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올려다보는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배치했습니다</w:t>
      </w:r>
      <w:r>
        <w:rPr>
          <w:rFonts w:hint="eastAsia"/>
          <w:lang w:eastAsia="ko-KR"/>
        </w:rPr>
        <w:t>.</w:t>
      </w:r>
      <w:r w:rsidR="00334D22">
        <w:rPr>
          <w:lang w:eastAsia="ko-KR"/>
        </w:rPr>
        <w:t xml:space="preserve"> </w:t>
      </w:r>
    </w:p>
    <w:p w:rsidR="00C37250" w:rsidRPr="00724090" w:rsidRDefault="00C37250" w:rsidP="00CE5581">
      <w:pPr>
        <w:rPr>
          <w:rFonts w:hint="eastAsia"/>
          <w:lang w:eastAsia="ko-KR"/>
        </w:rPr>
      </w:pPr>
    </w:p>
    <w:p w:rsidR="00A31369" w:rsidRPr="00952B4E" w:rsidRDefault="00A31369" w:rsidP="00952B4E">
      <w:pPr>
        <w:ind w:firstLine="720"/>
        <w:rPr>
          <w:lang w:eastAsia="ko-KR"/>
        </w:rPr>
      </w:pPr>
    </w:p>
    <w:p w:rsidR="00A31369" w:rsidRDefault="0083527B" w:rsidP="0083527B">
      <w:pPr>
        <w:pStyle w:val="2"/>
        <w:rPr>
          <w:i/>
          <w:sz w:val="28"/>
          <w:szCs w:val="28"/>
          <w:lang w:eastAsia="ko-KR"/>
        </w:rPr>
      </w:pPr>
      <w:r w:rsidRPr="0083527B">
        <w:rPr>
          <w:rFonts w:hint="eastAsia"/>
          <w:i/>
          <w:sz w:val="28"/>
          <w:szCs w:val="28"/>
          <w:lang w:eastAsia="ko-KR"/>
        </w:rPr>
        <w:t>샘플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프로그램의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화면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아래에는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네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개의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버튼이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있는데</w:t>
      </w:r>
      <w:r w:rsidRPr="0083527B">
        <w:rPr>
          <w:rFonts w:hint="eastAsia"/>
          <w:i/>
          <w:sz w:val="28"/>
          <w:szCs w:val="28"/>
          <w:lang w:eastAsia="ko-KR"/>
        </w:rPr>
        <w:t xml:space="preserve">, </w:t>
      </w:r>
      <w:r w:rsidRPr="0083527B">
        <w:rPr>
          <w:rFonts w:hint="eastAsia"/>
          <w:i/>
          <w:sz w:val="28"/>
          <w:szCs w:val="28"/>
          <w:lang w:eastAsia="ko-KR"/>
        </w:rPr>
        <w:t>터치를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할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때마다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선택이</w:t>
      </w:r>
      <w:r w:rsidRPr="0083527B">
        <w:rPr>
          <w:rFonts w:hint="eastAsia"/>
          <w:i/>
          <w:sz w:val="28"/>
          <w:szCs w:val="28"/>
          <w:lang w:eastAsia="ko-KR"/>
        </w:rPr>
        <w:t xml:space="preserve"> </w:t>
      </w:r>
      <w:r w:rsidRPr="0083527B">
        <w:rPr>
          <w:rFonts w:hint="eastAsia"/>
          <w:i/>
          <w:sz w:val="28"/>
          <w:szCs w:val="28"/>
          <w:lang w:eastAsia="ko-KR"/>
        </w:rPr>
        <w:t>된다</w:t>
      </w:r>
      <w:r w:rsidR="00A31369">
        <w:rPr>
          <w:rFonts w:hint="eastAsia"/>
          <w:i/>
          <w:sz w:val="28"/>
          <w:szCs w:val="28"/>
          <w:lang w:eastAsia="ko-KR"/>
        </w:rPr>
        <w:t>.</w:t>
      </w:r>
    </w:p>
    <w:p w:rsidR="00CE5581" w:rsidRPr="00CE5581" w:rsidRDefault="0083527B" w:rsidP="0083527B">
      <w:pPr>
        <w:ind w:left="720"/>
        <w:rPr>
          <w:lang w:eastAsia="ko-KR"/>
        </w:rPr>
      </w:pPr>
      <w:r>
        <w:rPr>
          <w:rFonts w:hint="eastAsia"/>
          <w:noProof/>
          <w:lang w:eastAsia="ko-KR"/>
        </w:rPr>
        <w:t>모든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내용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구현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완료했습니다</w:t>
      </w:r>
      <w:r>
        <w:rPr>
          <w:rFonts w:hint="eastAsia"/>
          <w:noProof/>
          <w:lang w:eastAsia="ko-KR"/>
        </w:rPr>
        <w:t>.</w:t>
      </w:r>
    </w:p>
    <w:p w:rsidR="00C37250" w:rsidRPr="00C37250" w:rsidRDefault="00C37250" w:rsidP="00C37250">
      <w:pPr>
        <w:rPr>
          <w:lang w:eastAsia="ko-KR"/>
        </w:rPr>
      </w:pPr>
    </w:p>
    <w:p w:rsidR="00952B4E" w:rsidRDefault="003947AA" w:rsidP="003947AA">
      <w:pPr>
        <w:pStyle w:val="2"/>
        <w:rPr>
          <w:i/>
          <w:sz w:val="28"/>
          <w:szCs w:val="28"/>
          <w:lang w:eastAsia="ko-KR"/>
        </w:rPr>
      </w:pPr>
      <w:r w:rsidRPr="003947AA">
        <w:rPr>
          <w:rFonts w:hint="eastAsia"/>
          <w:i/>
          <w:sz w:val="28"/>
          <w:szCs w:val="28"/>
          <w:lang w:eastAsia="ko-KR"/>
        </w:rPr>
        <w:t>어떤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버튼이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선택된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상태이건</w:t>
      </w:r>
      <w:r w:rsidRPr="003947AA">
        <w:rPr>
          <w:i/>
          <w:sz w:val="28"/>
          <w:szCs w:val="28"/>
          <w:lang w:eastAsia="ko-KR"/>
        </w:rPr>
        <w:t xml:space="preserve">, </w:t>
      </w:r>
      <w:r w:rsidRPr="003947AA">
        <w:rPr>
          <w:rFonts w:hint="eastAsia"/>
          <w:i/>
          <w:sz w:val="28"/>
          <w:szCs w:val="28"/>
          <w:lang w:eastAsia="ko-KR"/>
        </w:rPr>
        <w:t>두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손가락으로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화면을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터치한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후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벌리거나</w:t>
      </w:r>
      <w:r w:rsidRPr="003947AA">
        <w:rPr>
          <w:i/>
          <w:sz w:val="28"/>
          <w:szCs w:val="28"/>
          <w:lang w:eastAsia="ko-KR"/>
        </w:rPr>
        <w:t xml:space="preserve"> </w:t>
      </w:r>
      <w:proofErr w:type="spellStart"/>
      <w:r w:rsidRPr="003947AA">
        <w:rPr>
          <w:rFonts w:hint="eastAsia"/>
          <w:i/>
          <w:sz w:val="28"/>
          <w:szCs w:val="28"/>
          <w:lang w:eastAsia="ko-KR"/>
        </w:rPr>
        <w:t>오무리면</w:t>
      </w:r>
      <w:proofErr w:type="spellEnd"/>
      <w:r w:rsidRPr="003947AA">
        <w:rPr>
          <w:i/>
          <w:sz w:val="28"/>
          <w:szCs w:val="28"/>
          <w:lang w:eastAsia="ko-KR"/>
        </w:rPr>
        <w:t xml:space="preserve"> ﬁeld of view </w:t>
      </w:r>
      <w:r w:rsidRPr="003947AA">
        <w:rPr>
          <w:rFonts w:hint="eastAsia"/>
          <w:i/>
          <w:sz w:val="28"/>
          <w:szCs w:val="28"/>
          <w:lang w:eastAsia="ko-KR"/>
        </w:rPr>
        <w:t>조정을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통한</w:t>
      </w:r>
      <w:r w:rsidRPr="003947AA">
        <w:rPr>
          <w:i/>
          <w:sz w:val="28"/>
          <w:szCs w:val="28"/>
          <w:lang w:eastAsia="ko-KR"/>
        </w:rPr>
        <w:t xml:space="preserve"> zoom-in</w:t>
      </w:r>
      <w:r w:rsidRPr="003947AA">
        <w:rPr>
          <w:rFonts w:hint="eastAsia"/>
          <w:i/>
          <w:sz w:val="28"/>
          <w:szCs w:val="28"/>
          <w:lang w:eastAsia="ko-KR"/>
        </w:rPr>
        <w:t>과</w:t>
      </w:r>
      <w:r w:rsidRPr="003947AA">
        <w:rPr>
          <w:i/>
          <w:sz w:val="28"/>
          <w:szCs w:val="28"/>
          <w:lang w:eastAsia="ko-KR"/>
        </w:rPr>
        <w:t xml:space="preserve"> zoom-out </w:t>
      </w:r>
      <w:r w:rsidRPr="003947AA">
        <w:rPr>
          <w:rFonts w:hint="eastAsia"/>
          <w:i/>
          <w:sz w:val="28"/>
          <w:szCs w:val="28"/>
          <w:lang w:eastAsia="ko-KR"/>
        </w:rPr>
        <w:t>기능이</w:t>
      </w:r>
      <w:r w:rsidRPr="003947AA">
        <w:rPr>
          <w:i/>
          <w:sz w:val="28"/>
          <w:szCs w:val="28"/>
          <w:lang w:eastAsia="ko-KR"/>
        </w:rPr>
        <w:t xml:space="preserve"> </w:t>
      </w:r>
      <w:r w:rsidRPr="003947AA">
        <w:rPr>
          <w:rFonts w:hint="eastAsia"/>
          <w:i/>
          <w:sz w:val="28"/>
          <w:szCs w:val="28"/>
          <w:lang w:eastAsia="ko-KR"/>
        </w:rPr>
        <w:t>적용된다</w:t>
      </w:r>
      <w:r w:rsidRPr="003947AA">
        <w:rPr>
          <w:i/>
          <w:sz w:val="28"/>
          <w:szCs w:val="28"/>
          <w:lang w:eastAsia="ko-KR"/>
        </w:rPr>
        <w:t>.</w:t>
      </w:r>
    </w:p>
    <w:p w:rsidR="00B00EA3" w:rsidRDefault="00085E45" w:rsidP="00085E45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주어진대로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완료헀습니다</w:t>
      </w:r>
      <w:proofErr w:type="spellEnd"/>
      <w:r>
        <w:rPr>
          <w:rFonts w:hint="eastAsia"/>
          <w:lang w:eastAsia="ko-KR"/>
        </w:rPr>
        <w:t>.</w:t>
      </w:r>
    </w:p>
    <w:p w:rsidR="00085E45" w:rsidRPr="003947AA" w:rsidRDefault="00085E45" w:rsidP="00CF7842">
      <w:pPr>
        <w:rPr>
          <w:lang w:eastAsia="ko-KR"/>
        </w:rPr>
      </w:pPr>
    </w:p>
    <w:p w:rsidR="00CF7842" w:rsidRDefault="003947AA" w:rsidP="00CF7842">
      <w:pPr>
        <w:pStyle w:val="1"/>
        <w:rPr>
          <w:color w:val="ED7D31"/>
          <w:sz w:val="28"/>
          <w:szCs w:val="28"/>
          <w:lang w:eastAsia="ko-KR"/>
        </w:rPr>
      </w:pPr>
      <w:r>
        <w:rPr>
          <w:rFonts w:hint="eastAsia"/>
          <w:color w:val="ED7D31"/>
          <w:sz w:val="28"/>
          <w:szCs w:val="28"/>
          <w:lang w:eastAsia="ko-KR"/>
        </w:rPr>
        <w:t>기하물체관련</w:t>
      </w:r>
    </w:p>
    <w:p w:rsidR="00A70351" w:rsidRDefault="006B3B8E" w:rsidP="006B3B8E">
      <w:pPr>
        <w:pStyle w:val="af9"/>
        <w:numPr>
          <w:ilvl w:val="0"/>
          <w:numId w:val="3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Cow, building, Mario </w:t>
      </w:r>
      <w:r>
        <w:rPr>
          <w:rFonts w:hint="eastAsia"/>
          <w:lang w:eastAsia="ko-KR"/>
        </w:rPr>
        <w:t>배치했습니다</w:t>
      </w:r>
      <w:r>
        <w:rPr>
          <w:rFonts w:hint="eastAsia"/>
          <w:lang w:eastAsia="ko-KR"/>
        </w:rPr>
        <w:t>.</w:t>
      </w:r>
    </w:p>
    <w:p w:rsidR="006B3B8E" w:rsidRDefault="006B3B8E" w:rsidP="006B3B8E">
      <w:pPr>
        <w:rPr>
          <w:lang w:eastAsia="ko-KR"/>
        </w:rPr>
      </w:pPr>
    </w:p>
    <w:p w:rsidR="004236A8" w:rsidRDefault="00EC153E" w:rsidP="00A70351">
      <w:pPr>
        <w:pStyle w:val="1"/>
        <w:rPr>
          <w:color w:val="ED7D31"/>
          <w:sz w:val="28"/>
          <w:szCs w:val="28"/>
          <w:lang w:eastAsia="ko-KR"/>
        </w:rPr>
      </w:pPr>
      <w:r>
        <w:rPr>
          <w:rFonts w:hint="eastAsia"/>
          <w:color w:val="ED7D31"/>
          <w:sz w:val="28"/>
          <w:szCs w:val="28"/>
          <w:lang w:eastAsia="ko-KR"/>
        </w:rPr>
        <w:t>광원</w:t>
      </w:r>
      <w:r>
        <w:rPr>
          <w:rFonts w:hint="eastAsia"/>
          <w:color w:val="ED7D31"/>
          <w:sz w:val="28"/>
          <w:szCs w:val="28"/>
          <w:lang w:eastAsia="ko-KR"/>
        </w:rPr>
        <w:t xml:space="preserve"> </w:t>
      </w:r>
      <w:r>
        <w:rPr>
          <w:rFonts w:hint="eastAsia"/>
          <w:color w:val="ED7D31"/>
          <w:sz w:val="28"/>
          <w:szCs w:val="28"/>
          <w:lang w:eastAsia="ko-KR"/>
        </w:rPr>
        <w:t>설정</w:t>
      </w:r>
      <w:r>
        <w:rPr>
          <w:rFonts w:hint="eastAsia"/>
          <w:color w:val="ED7D31"/>
          <w:sz w:val="28"/>
          <w:szCs w:val="28"/>
          <w:lang w:eastAsia="ko-KR"/>
        </w:rPr>
        <w:t xml:space="preserve"> </w:t>
      </w:r>
      <w:r>
        <w:rPr>
          <w:rFonts w:hint="eastAsia"/>
          <w:color w:val="ED7D31"/>
          <w:sz w:val="28"/>
          <w:szCs w:val="28"/>
          <w:lang w:eastAsia="ko-KR"/>
        </w:rPr>
        <w:t>관련</w:t>
      </w:r>
    </w:p>
    <w:p w:rsidR="00EC153E" w:rsidRPr="00EC153E" w:rsidRDefault="00EC153E" w:rsidP="00EC153E">
      <w:pPr>
        <w:rPr>
          <w:lang w:eastAsia="ko-KR"/>
        </w:rPr>
      </w:pP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:rsidR="00E169C7" w:rsidRDefault="00EC153E" w:rsidP="00E169C7">
      <w:pPr>
        <w:pStyle w:val="1"/>
        <w:rPr>
          <w:color w:val="ED7D31"/>
          <w:sz w:val="28"/>
          <w:szCs w:val="28"/>
          <w:lang w:eastAsia="ko-KR"/>
        </w:rPr>
      </w:pPr>
      <w:proofErr w:type="spellStart"/>
      <w:r>
        <w:rPr>
          <w:rFonts w:hint="eastAsia"/>
          <w:color w:val="ED7D31"/>
          <w:sz w:val="28"/>
          <w:szCs w:val="28"/>
          <w:lang w:eastAsia="ko-KR"/>
        </w:rPr>
        <w:t>텍스쳐</w:t>
      </w:r>
      <w:proofErr w:type="spellEnd"/>
      <w:r>
        <w:rPr>
          <w:rFonts w:hint="eastAsia"/>
          <w:color w:val="ED7D31"/>
          <w:sz w:val="28"/>
          <w:szCs w:val="28"/>
          <w:lang w:eastAsia="ko-KR"/>
        </w:rPr>
        <w:t xml:space="preserve"> </w:t>
      </w:r>
      <w:r>
        <w:rPr>
          <w:rFonts w:hint="eastAsia"/>
          <w:color w:val="ED7D31"/>
          <w:sz w:val="28"/>
          <w:szCs w:val="28"/>
          <w:lang w:eastAsia="ko-KR"/>
        </w:rPr>
        <w:t>설정관련</w:t>
      </w:r>
    </w:p>
    <w:p w:rsidR="00620B19" w:rsidRDefault="00EC153E" w:rsidP="00EC153E">
      <w:pPr>
        <w:rPr>
          <w:lang w:eastAsia="ko-KR"/>
        </w:rPr>
      </w:pP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texture </w:t>
      </w:r>
      <w:proofErr w:type="spellStart"/>
      <w:r>
        <w:rPr>
          <w:lang w:eastAsia="ko-KR"/>
        </w:rPr>
        <w:t>onoff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끄고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켤수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00EA3" w:rsidRPr="00B00EA3" w:rsidRDefault="00B00EA3" w:rsidP="004D613A">
      <w:pPr>
        <w:rPr>
          <w:lang w:eastAsia="ko-KR"/>
        </w:rPr>
      </w:pPr>
    </w:p>
    <w:sectPr w:rsidR="00B00EA3" w:rsidRPr="00B00EA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D95" w:rsidRDefault="00E16D95">
      <w:r>
        <w:separator/>
      </w:r>
    </w:p>
  </w:endnote>
  <w:endnote w:type="continuationSeparator" w:id="0">
    <w:p w:rsidR="00E16D95" w:rsidRDefault="00E1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7" w:rsidRDefault="00CD100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D1007" w:rsidRDefault="00CD100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7" w:rsidRDefault="00CD1007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CD100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CD1007" w:rsidRDefault="00CD1007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CD1007" w:rsidRPr="00CE7811" w:rsidRDefault="00CD1007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CD1007" w:rsidRDefault="00CD1007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D95" w:rsidRDefault="00E16D95">
      <w:r>
        <w:separator/>
      </w:r>
    </w:p>
  </w:footnote>
  <w:footnote w:type="continuationSeparator" w:id="0">
    <w:p w:rsidR="00E16D95" w:rsidRDefault="00E16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7" w:rsidRDefault="00CD1007">
    <w:pPr>
      <w:pStyle w:val="a7"/>
      <w:jc w:val="right"/>
      <w:rPr>
        <w:lang w:eastAsia="ko-KR"/>
      </w:rPr>
    </w:pPr>
  </w:p>
  <w:p w:rsidR="00CD1007" w:rsidRDefault="00CD1007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1754D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CD1007" w:rsidRDefault="00CD1007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007" w:rsidRDefault="00CD1007">
    <w:pPr>
      <w:pStyle w:val="a7"/>
      <w:rPr>
        <w:lang w:eastAsia="ko-KR"/>
      </w:rPr>
    </w:pPr>
  </w:p>
  <w:p w:rsidR="00CD1007" w:rsidRDefault="00CD1007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E56014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 w:val="0"/>
        <w:i/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67431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35037E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56CD1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0B684247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C067BB"/>
    <w:multiLevelType w:val="hybridMultilevel"/>
    <w:tmpl w:val="98E86B24"/>
    <w:lvl w:ilvl="0" w:tplc="A0DCC5AA">
      <w:start w:val="2"/>
      <w:numFmt w:val="bullet"/>
      <w:lvlText w:val="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776B1D"/>
    <w:multiLevelType w:val="hybridMultilevel"/>
    <w:tmpl w:val="CDB655EE"/>
    <w:lvl w:ilvl="0" w:tplc="731EA0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A1FA8"/>
    <w:multiLevelType w:val="hybridMultilevel"/>
    <w:tmpl w:val="562C5A0C"/>
    <w:lvl w:ilvl="0" w:tplc="B462B3EE">
      <w:numFmt w:val="bullet"/>
      <w:lvlText w:val="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452865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3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4" w15:restartNumberingAfterBreak="0">
    <w:nsid w:val="364D58F6"/>
    <w:multiLevelType w:val="hybridMultilevel"/>
    <w:tmpl w:val="CCF09876"/>
    <w:lvl w:ilvl="0" w:tplc="C8503DA8">
      <w:numFmt w:val="bullet"/>
      <w:lvlText w:val=""/>
      <w:lvlJc w:val="left"/>
      <w:pPr>
        <w:ind w:left="108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3A755FCA"/>
    <w:multiLevelType w:val="multilevel"/>
    <w:tmpl w:val="2AF8D406"/>
    <w:lvl w:ilvl="0">
      <w:numFmt w:val="decimalZero"/>
      <w:lvlText w:val="%1"/>
      <w:lvlJc w:val="left"/>
      <w:pPr>
        <w:ind w:left="1305" w:hanging="1305"/>
      </w:pPr>
      <w:rPr>
        <w:rFonts w:hint="default"/>
      </w:rPr>
    </w:lvl>
    <w:lvl w:ilvl="1">
      <w:numFmt w:val="decimalZero"/>
      <w:lvlText w:val="%1-%2-0"/>
      <w:lvlJc w:val="left"/>
      <w:pPr>
        <w:ind w:left="1305" w:hanging="1305"/>
      </w:pPr>
      <w:rPr>
        <w:rFonts w:hint="default"/>
      </w:rPr>
    </w:lvl>
    <w:lvl w:ilvl="2">
      <w:start w:val="1"/>
      <w:numFmt w:val="decimalZero"/>
      <w:lvlText w:val="%1-%2-%3"/>
      <w:lvlJc w:val="left"/>
      <w:pPr>
        <w:ind w:left="1305" w:hanging="1305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305" w:hanging="130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305" w:hanging="130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305" w:hanging="130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305" w:hanging="1305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7" w15:restartNumberingAfterBreak="0">
    <w:nsid w:val="3D3140AD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07C7F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BC7013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055F16"/>
    <w:multiLevelType w:val="hybridMultilevel"/>
    <w:tmpl w:val="07A45A98"/>
    <w:lvl w:ilvl="0" w:tplc="FBB61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23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6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D3A18E7"/>
    <w:multiLevelType w:val="hybridMultilevel"/>
    <w:tmpl w:val="F16EC7E4"/>
    <w:lvl w:ilvl="0" w:tplc="327054AE">
      <w:start w:val="5"/>
      <w:numFmt w:val="bullet"/>
      <w:lvlText w:val="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DCD25D7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2" w15:restartNumberingAfterBreak="0">
    <w:nsid w:val="75370E37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34" w15:restartNumberingAfterBreak="0">
    <w:nsid w:val="7B1934EC"/>
    <w:multiLevelType w:val="hybridMultilevel"/>
    <w:tmpl w:val="A0489284"/>
    <w:lvl w:ilvl="0" w:tplc="744AD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CA50DB4"/>
    <w:multiLevelType w:val="hybridMultilevel"/>
    <w:tmpl w:val="4E3EF226"/>
    <w:lvl w:ilvl="0" w:tplc="72245D8C">
      <w:start w:val="5"/>
      <w:numFmt w:val="bullet"/>
      <w:lvlText w:val="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  <w:lvlOverride w:ilvl="0">
      <w:startOverride w:val="1"/>
    </w:lvlOverride>
  </w:num>
  <w:num w:numId="3">
    <w:abstractNumId w:val="33"/>
  </w:num>
  <w:num w:numId="4">
    <w:abstractNumId w:val="22"/>
  </w:num>
  <w:num w:numId="5">
    <w:abstractNumId w:val="4"/>
  </w:num>
  <w:num w:numId="6">
    <w:abstractNumId w:val="16"/>
  </w:num>
  <w:num w:numId="7">
    <w:abstractNumId w:val="27"/>
  </w:num>
  <w:num w:numId="8">
    <w:abstractNumId w:val="9"/>
  </w:num>
  <w:num w:numId="9">
    <w:abstractNumId w:val="18"/>
  </w:num>
  <w:num w:numId="10">
    <w:abstractNumId w:val="24"/>
  </w:num>
  <w:num w:numId="11">
    <w:abstractNumId w:val="0"/>
  </w:num>
  <w:num w:numId="12">
    <w:abstractNumId w:val="0"/>
  </w:num>
  <w:num w:numId="13">
    <w:abstractNumId w:val="12"/>
  </w:num>
  <w:num w:numId="14">
    <w:abstractNumId w:val="31"/>
  </w:num>
  <w:num w:numId="15">
    <w:abstractNumId w:val="13"/>
  </w:num>
  <w:num w:numId="16">
    <w:abstractNumId w:val="30"/>
  </w:num>
  <w:num w:numId="17">
    <w:abstractNumId w:val="8"/>
  </w:num>
  <w:num w:numId="18">
    <w:abstractNumId w:val="25"/>
  </w:num>
  <w:num w:numId="19">
    <w:abstractNumId w:val="26"/>
  </w:num>
  <w:num w:numId="20">
    <w:abstractNumId w:val="0"/>
  </w:num>
  <w:num w:numId="21">
    <w:abstractNumId w:val="28"/>
  </w:num>
  <w:num w:numId="22">
    <w:abstractNumId w:val="35"/>
  </w:num>
  <w:num w:numId="23">
    <w:abstractNumId w:val="6"/>
  </w:num>
  <w:num w:numId="24">
    <w:abstractNumId w:val="15"/>
  </w:num>
  <w:num w:numId="25">
    <w:abstractNumId w:val="10"/>
  </w:num>
  <w:num w:numId="26">
    <w:abstractNumId w:val="21"/>
  </w:num>
  <w:num w:numId="27">
    <w:abstractNumId w:val="29"/>
  </w:num>
  <w:num w:numId="28">
    <w:abstractNumId w:val="1"/>
  </w:num>
  <w:num w:numId="29">
    <w:abstractNumId w:val="2"/>
  </w:num>
  <w:num w:numId="30">
    <w:abstractNumId w:val="5"/>
  </w:num>
  <w:num w:numId="31">
    <w:abstractNumId w:val="17"/>
  </w:num>
  <w:num w:numId="32">
    <w:abstractNumId w:val="34"/>
  </w:num>
  <w:num w:numId="33">
    <w:abstractNumId w:val="20"/>
  </w:num>
  <w:num w:numId="34">
    <w:abstractNumId w:val="11"/>
  </w:num>
  <w:num w:numId="35">
    <w:abstractNumId w:val="32"/>
  </w:num>
  <w:num w:numId="36">
    <w:abstractNumId w:val="19"/>
  </w:num>
  <w:num w:numId="37">
    <w:abstractNumId w:val="3"/>
  </w:num>
  <w:num w:numId="38">
    <w:abstractNumId w:val="1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047CC"/>
    <w:rsid w:val="00005B76"/>
    <w:rsid w:val="00010CA1"/>
    <w:rsid w:val="00011353"/>
    <w:rsid w:val="000114FD"/>
    <w:rsid w:val="00020708"/>
    <w:rsid w:val="00022978"/>
    <w:rsid w:val="00027F28"/>
    <w:rsid w:val="00036AA0"/>
    <w:rsid w:val="00041585"/>
    <w:rsid w:val="00042D66"/>
    <w:rsid w:val="00045F6D"/>
    <w:rsid w:val="00056510"/>
    <w:rsid w:val="0006784D"/>
    <w:rsid w:val="00071BCF"/>
    <w:rsid w:val="00077A2E"/>
    <w:rsid w:val="000804C8"/>
    <w:rsid w:val="00083D51"/>
    <w:rsid w:val="00085E45"/>
    <w:rsid w:val="0009096F"/>
    <w:rsid w:val="00093DAF"/>
    <w:rsid w:val="00095B89"/>
    <w:rsid w:val="000A1326"/>
    <w:rsid w:val="000A2F2F"/>
    <w:rsid w:val="000A3E70"/>
    <w:rsid w:val="000A786D"/>
    <w:rsid w:val="000B0311"/>
    <w:rsid w:val="000B221C"/>
    <w:rsid w:val="000B551F"/>
    <w:rsid w:val="000C024B"/>
    <w:rsid w:val="000C4570"/>
    <w:rsid w:val="000C524E"/>
    <w:rsid w:val="000C67AF"/>
    <w:rsid w:val="000C743C"/>
    <w:rsid w:val="000C7C5A"/>
    <w:rsid w:val="000E327C"/>
    <w:rsid w:val="000E3C95"/>
    <w:rsid w:val="000E5441"/>
    <w:rsid w:val="000F3184"/>
    <w:rsid w:val="001104DD"/>
    <w:rsid w:val="00111399"/>
    <w:rsid w:val="00113856"/>
    <w:rsid w:val="00117CE5"/>
    <w:rsid w:val="0012259E"/>
    <w:rsid w:val="00125E05"/>
    <w:rsid w:val="001377A2"/>
    <w:rsid w:val="00150ABF"/>
    <w:rsid w:val="00150FC7"/>
    <w:rsid w:val="00153A7A"/>
    <w:rsid w:val="001601D8"/>
    <w:rsid w:val="00161D53"/>
    <w:rsid w:val="00162236"/>
    <w:rsid w:val="0016341B"/>
    <w:rsid w:val="00165164"/>
    <w:rsid w:val="00167EC5"/>
    <w:rsid w:val="00175E95"/>
    <w:rsid w:val="00176D5C"/>
    <w:rsid w:val="00181905"/>
    <w:rsid w:val="0018205C"/>
    <w:rsid w:val="00182114"/>
    <w:rsid w:val="00185DC4"/>
    <w:rsid w:val="00191229"/>
    <w:rsid w:val="00191B84"/>
    <w:rsid w:val="001947CC"/>
    <w:rsid w:val="001A09EC"/>
    <w:rsid w:val="001A3B00"/>
    <w:rsid w:val="001A3C71"/>
    <w:rsid w:val="001A5C47"/>
    <w:rsid w:val="001B0EB9"/>
    <w:rsid w:val="001B3245"/>
    <w:rsid w:val="001B3FD9"/>
    <w:rsid w:val="001B413C"/>
    <w:rsid w:val="001B44D0"/>
    <w:rsid w:val="001B6FF2"/>
    <w:rsid w:val="001B7233"/>
    <w:rsid w:val="001C0819"/>
    <w:rsid w:val="001C5193"/>
    <w:rsid w:val="001D0FDF"/>
    <w:rsid w:val="001D2FF3"/>
    <w:rsid w:val="001D3616"/>
    <w:rsid w:val="001D5BEC"/>
    <w:rsid w:val="001D6C49"/>
    <w:rsid w:val="001E330A"/>
    <w:rsid w:val="001E376C"/>
    <w:rsid w:val="001E4B72"/>
    <w:rsid w:val="001E55EB"/>
    <w:rsid w:val="002016CA"/>
    <w:rsid w:val="002024E4"/>
    <w:rsid w:val="002069C9"/>
    <w:rsid w:val="002155AD"/>
    <w:rsid w:val="002174B5"/>
    <w:rsid w:val="00224D14"/>
    <w:rsid w:val="00225DC2"/>
    <w:rsid w:val="00227688"/>
    <w:rsid w:val="00230545"/>
    <w:rsid w:val="00231443"/>
    <w:rsid w:val="00231DC1"/>
    <w:rsid w:val="00236548"/>
    <w:rsid w:val="00240B54"/>
    <w:rsid w:val="00242651"/>
    <w:rsid w:val="0024282E"/>
    <w:rsid w:val="0024285B"/>
    <w:rsid w:val="002430E3"/>
    <w:rsid w:val="00246BC2"/>
    <w:rsid w:val="002512BE"/>
    <w:rsid w:val="00252AEC"/>
    <w:rsid w:val="00253111"/>
    <w:rsid w:val="002551E6"/>
    <w:rsid w:val="00257DA6"/>
    <w:rsid w:val="00261E87"/>
    <w:rsid w:val="0026288A"/>
    <w:rsid w:val="00263D51"/>
    <w:rsid w:val="00264910"/>
    <w:rsid w:val="00271EF4"/>
    <w:rsid w:val="002772FA"/>
    <w:rsid w:val="00277C89"/>
    <w:rsid w:val="0028189E"/>
    <w:rsid w:val="00283FAB"/>
    <w:rsid w:val="00284F72"/>
    <w:rsid w:val="00285063"/>
    <w:rsid w:val="00290642"/>
    <w:rsid w:val="00297C33"/>
    <w:rsid w:val="002A0973"/>
    <w:rsid w:val="002A3DD1"/>
    <w:rsid w:val="002A7F5B"/>
    <w:rsid w:val="002B42A9"/>
    <w:rsid w:val="002B6CCC"/>
    <w:rsid w:val="002C075E"/>
    <w:rsid w:val="002C66EE"/>
    <w:rsid w:val="002D03F5"/>
    <w:rsid w:val="002D1245"/>
    <w:rsid w:val="002D4DC6"/>
    <w:rsid w:val="002D5F45"/>
    <w:rsid w:val="002E3F83"/>
    <w:rsid w:val="002E4CCD"/>
    <w:rsid w:val="002E63AD"/>
    <w:rsid w:val="002E6A5C"/>
    <w:rsid w:val="002F3BDB"/>
    <w:rsid w:val="00303B1F"/>
    <w:rsid w:val="00305FDE"/>
    <w:rsid w:val="0031104C"/>
    <w:rsid w:val="00311AD9"/>
    <w:rsid w:val="00311E13"/>
    <w:rsid w:val="00314660"/>
    <w:rsid w:val="0032093E"/>
    <w:rsid w:val="00326AA8"/>
    <w:rsid w:val="00334981"/>
    <w:rsid w:val="00334D22"/>
    <w:rsid w:val="00341C90"/>
    <w:rsid w:val="003430E2"/>
    <w:rsid w:val="00343606"/>
    <w:rsid w:val="003449A2"/>
    <w:rsid w:val="00346956"/>
    <w:rsid w:val="003526C9"/>
    <w:rsid w:val="00354241"/>
    <w:rsid w:val="003613B0"/>
    <w:rsid w:val="0036541D"/>
    <w:rsid w:val="0037085C"/>
    <w:rsid w:val="003718F5"/>
    <w:rsid w:val="003726BC"/>
    <w:rsid w:val="0037286C"/>
    <w:rsid w:val="003728FE"/>
    <w:rsid w:val="0038277F"/>
    <w:rsid w:val="003827A4"/>
    <w:rsid w:val="003842A2"/>
    <w:rsid w:val="00391FB1"/>
    <w:rsid w:val="0039220C"/>
    <w:rsid w:val="00392ECB"/>
    <w:rsid w:val="003947AA"/>
    <w:rsid w:val="003972D1"/>
    <w:rsid w:val="003A1CC9"/>
    <w:rsid w:val="003A2265"/>
    <w:rsid w:val="003A423E"/>
    <w:rsid w:val="003B066D"/>
    <w:rsid w:val="003B102B"/>
    <w:rsid w:val="003B2778"/>
    <w:rsid w:val="003B2DD5"/>
    <w:rsid w:val="003B341E"/>
    <w:rsid w:val="003B4781"/>
    <w:rsid w:val="003B47A8"/>
    <w:rsid w:val="003B65E4"/>
    <w:rsid w:val="003B6699"/>
    <w:rsid w:val="003C025D"/>
    <w:rsid w:val="003C06D1"/>
    <w:rsid w:val="003C0BF8"/>
    <w:rsid w:val="003C7AA7"/>
    <w:rsid w:val="003D38DE"/>
    <w:rsid w:val="003D4383"/>
    <w:rsid w:val="003E2345"/>
    <w:rsid w:val="003E2C3B"/>
    <w:rsid w:val="003E561A"/>
    <w:rsid w:val="003F1EFB"/>
    <w:rsid w:val="003F305A"/>
    <w:rsid w:val="003F3704"/>
    <w:rsid w:val="00400A81"/>
    <w:rsid w:val="00400E94"/>
    <w:rsid w:val="00402E67"/>
    <w:rsid w:val="00403B42"/>
    <w:rsid w:val="00410673"/>
    <w:rsid w:val="004115D5"/>
    <w:rsid w:val="004125D8"/>
    <w:rsid w:val="00413475"/>
    <w:rsid w:val="00416A07"/>
    <w:rsid w:val="004236A8"/>
    <w:rsid w:val="00426EFB"/>
    <w:rsid w:val="00431399"/>
    <w:rsid w:val="004324C0"/>
    <w:rsid w:val="00433AA0"/>
    <w:rsid w:val="004366E9"/>
    <w:rsid w:val="00442280"/>
    <w:rsid w:val="0044618D"/>
    <w:rsid w:val="00446932"/>
    <w:rsid w:val="00452468"/>
    <w:rsid w:val="0045342C"/>
    <w:rsid w:val="004578BF"/>
    <w:rsid w:val="00470EF0"/>
    <w:rsid w:val="004713F1"/>
    <w:rsid w:val="00471F4F"/>
    <w:rsid w:val="0047340E"/>
    <w:rsid w:val="004751C9"/>
    <w:rsid w:val="0048552F"/>
    <w:rsid w:val="00496454"/>
    <w:rsid w:val="00496DCB"/>
    <w:rsid w:val="004A1860"/>
    <w:rsid w:val="004A3845"/>
    <w:rsid w:val="004A4AF5"/>
    <w:rsid w:val="004B04E8"/>
    <w:rsid w:val="004B1518"/>
    <w:rsid w:val="004B2034"/>
    <w:rsid w:val="004B4B4C"/>
    <w:rsid w:val="004B60E2"/>
    <w:rsid w:val="004B6A4C"/>
    <w:rsid w:val="004B6C88"/>
    <w:rsid w:val="004C4922"/>
    <w:rsid w:val="004C794D"/>
    <w:rsid w:val="004C7B38"/>
    <w:rsid w:val="004D42B3"/>
    <w:rsid w:val="004D5C06"/>
    <w:rsid w:val="004D60D3"/>
    <w:rsid w:val="004D613A"/>
    <w:rsid w:val="004E1771"/>
    <w:rsid w:val="004E2B96"/>
    <w:rsid w:val="004E56FC"/>
    <w:rsid w:val="004F0B32"/>
    <w:rsid w:val="004F4208"/>
    <w:rsid w:val="00503377"/>
    <w:rsid w:val="00507E7E"/>
    <w:rsid w:val="005131EB"/>
    <w:rsid w:val="005160F2"/>
    <w:rsid w:val="00517DFC"/>
    <w:rsid w:val="00522A43"/>
    <w:rsid w:val="00523708"/>
    <w:rsid w:val="005238DF"/>
    <w:rsid w:val="00525BB2"/>
    <w:rsid w:val="00530B24"/>
    <w:rsid w:val="00542201"/>
    <w:rsid w:val="00544827"/>
    <w:rsid w:val="00555904"/>
    <w:rsid w:val="005603CB"/>
    <w:rsid w:val="0056210B"/>
    <w:rsid w:val="0056352C"/>
    <w:rsid w:val="00564BC4"/>
    <w:rsid w:val="005714CE"/>
    <w:rsid w:val="00574C76"/>
    <w:rsid w:val="005756F8"/>
    <w:rsid w:val="0057757F"/>
    <w:rsid w:val="00581A76"/>
    <w:rsid w:val="00585982"/>
    <w:rsid w:val="00586326"/>
    <w:rsid w:val="00590B62"/>
    <w:rsid w:val="00593B35"/>
    <w:rsid w:val="00595ECA"/>
    <w:rsid w:val="005A0FD2"/>
    <w:rsid w:val="005A1AEE"/>
    <w:rsid w:val="005A3D3F"/>
    <w:rsid w:val="005A6D07"/>
    <w:rsid w:val="005A7E3A"/>
    <w:rsid w:val="005B7918"/>
    <w:rsid w:val="005C1C83"/>
    <w:rsid w:val="005C3E76"/>
    <w:rsid w:val="005C4786"/>
    <w:rsid w:val="005C5270"/>
    <w:rsid w:val="005D0F0F"/>
    <w:rsid w:val="005D125D"/>
    <w:rsid w:val="005D4173"/>
    <w:rsid w:val="005D44AA"/>
    <w:rsid w:val="005D5135"/>
    <w:rsid w:val="005D756E"/>
    <w:rsid w:val="005D75EA"/>
    <w:rsid w:val="005E77B9"/>
    <w:rsid w:val="00601126"/>
    <w:rsid w:val="006011E6"/>
    <w:rsid w:val="0060139F"/>
    <w:rsid w:val="006046DD"/>
    <w:rsid w:val="006070F7"/>
    <w:rsid w:val="00612FBA"/>
    <w:rsid w:val="00620B19"/>
    <w:rsid w:val="00630853"/>
    <w:rsid w:val="00632D3D"/>
    <w:rsid w:val="00634994"/>
    <w:rsid w:val="0063507C"/>
    <w:rsid w:val="00643834"/>
    <w:rsid w:val="00644074"/>
    <w:rsid w:val="00646B57"/>
    <w:rsid w:val="006519DF"/>
    <w:rsid w:val="00651C82"/>
    <w:rsid w:val="00656682"/>
    <w:rsid w:val="0065726F"/>
    <w:rsid w:val="0066063D"/>
    <w:rsid w:val="006623F8"/>
    <w:rsid w:val="00662CE2"/>
    <w:rsid w:val="00672471"/>
    <w:rsid w:val="00672503"/>
    <w:rsid w:val="00684219"/>
    <w:rsid w:val="00685AF2"/>
    <w:rsid w:val="00690F2F"/>
    <w:rsid w:val="00694B0A"/>
    <w:rsid w:val="006A09FD"/>
    <w:rsid w:val="006A275F"/>
    <w:rsid w:val="006A4D23"/>
    <w:rsid w:val="006B1538"/>
    <w:rsid w:val="006B3B8E"/>
    <w:rsid w:val="006B3C13"/>
    <w:rsid w:val="006B49C9"/>
    <w:rsid w:val="006B5CB2"/>
    <w:rsid w:val="006D3E05"/>
    <w:rsid w:val="006E4B04"/>
    <w:rsid w:val="006E5CB8"/>
    <w:rsid w:val="006E7A41"/>
    <w:rsid w:val="006F1095"/>
    <w:rsid w:val="006F12D5"/>
    <w:rsid w:val="006F215D"/>
    <w:rsid w:val="006F2618"/>
    <w:rsid w:val="006F3A39"/>
    <w:rsid w:val="006F5FE2"/>
    <w:rsid w:val="006F61BF"/>
    <w:rsid w:val="0070231E"/>
    <w:rsid w:val="00702853"/>
    <w:rsid w:val="0071327F"/>
    <w:rsid w:val="007145D4"/>
    <w:rsid w:val="00720BC0"/>
    <w:rsid w:val="00721750"/>
    <w:rsid w:val="00721E65"/>
    <w:rsid w:val="007222DD"/>
    <w:rsid w:val="0072315B"/>
    <w:rsid w:val="007239C7"/>
    <w:rsid w:val="00723F50"/>
    <w:rsid w:val="00724090"/>
    <w:rsid w:val="00732609"/>
    <w:rsid w:val="00733950"/>
    <w:rsid w:val="00736481"/>
    <w:rsid w:val="00741619"/>
    <w:rsid w:val="00754004"/>
    <w:rsid w:val="00754214"/>
    <w:rsid w:val="00756039"/>
    <w:rsid w:val="007815AD"/>
    <w:rsid w:val="007869B7"/>
    <w:rsid w:val="00793503"/>
    <w:rsid w:val="007943FA"/>
    <w:rsid w:val="00797E2D"/>
    <w:rsid w:val="007A3754"/>
    <w:rsid w:val="007A62A1"/>
    <w:rsid w:val="007A7AFE"/>
    <w:rsid w:val="007C0016"/>
    <w:rsid w:val="007D09F4"/>
    <w:rsid w:val="007D5E94"/>
    <w:rsid w:val="007E1199"/>
    <w:rsid w:val="007F0CA7"/>
    <w:rsid w:val="007F2C8A"/>
    <w:rsid w:val="007F59D0"/>
    <w:rsid w:val="007F7D84"/>
    <w:rsid w:val="008013EF"/>
    <w:rsid w:val="00805A41"/>
    <w:rsid w:val="00806818"/>
    <w:rsid w:val="00811EAA"/>
    <w:rsid w:val="0081365A"/>
    <w:rsid w:val="00816474"/>
    <w:rsid w:val="00817237"/>
    <w:rsid w:val="00824BD2"/>
    <w:rsid w:val="008317E6"/>
    <w:rsid w:val="0083318A"/>
    <w:rsid w:val="0083527B"/>
    <w:rsid w:val="008469E7"/>
    <w:rsid w:val="00851272"/>
    <w:rsid w:val="008525D7"/>
    <w:rsid w:val="00857E4F"/>
    <w:rsid w:val="00862224"/>
    <w:rsid w:val="00862D43"/>
    <w:rsid w:val="00871E7D"/>
    <w:rsid w:val="00873365"/>
    <w:rsid w:val="00874E2F"/>
    <w:rsid w:val="008778B9"/>
    <w:rsid w:val="008941B7"/>
    <w:rsid w:val="00894637"/>
    <w:rsid w:val="008948AA"/>
    <w:rsid w:val="00897EAD"/>
    <w:rsid w:val="008A71A5"/>
    <w:rsid w:val="008B291E"/>
    <w:rsid w:val="008B4D31"/>
    <w:rsid w:val="008C0E7F"/>
    <w:rsid w:val="008C22AF"/>
    <w:rsid w:val="008C40D4"/>
    <w:rsid w:val="008C426C"/>
    <w:rsid w:val="008C65B4"/>
    <w:rsid w:val="008D04E1"/>
    <w:rsid w:val="008D4AE6"/>
    <w:rsid w:val="008E1CB5"/>
    <w:rsid w:val="008E20A2"/>
    <w:rsid w:val="008E4D04"/>
    <w:rsid w:val="008E79C5"/>
    <w:rsid w:val="008F3D8A"/>
    <w:rsid w:val="008F4A58"/>
    <w:rsid w:val="00900F05"/>
    <w:rsid w:val="009025B6"/>
    <w:rsid w:val="0090324E"/>
    <w:rsid w:val="00906A64"/>
    <w:rsid w:val="00911E3D"/>
    <w:rsid w:val="0091386F"/>
    <w:rsid w:val="00914250"/>
    <w:rsid w:val="0091787E"/>
    <w:rsid w:val="00921120"/>
    <w:rsid w:val="00925AC3"/>
    <w:rsid w:val="00926EDC"/>
    <w:rsid w:val="00927B08"/>
    <w:rsid w:val="00930437"/>
    <w:rsid w:val="00933D5C"/>
    <w:rsid w:val="00935903"/>
    <w:rsid w:val="00936AF8"/>
    <w:rsid w:val="00936DF5"/>
    <w:rsid w:val="00936E92"/>
    <w:rsid w:val="00940E51"/>
    <w:rsid w:val="00942D6F"/>
    <w:rsid w:val="009451D2"/>
    <w:rsid w:val="00945264"/>
    <w:rsid w:val="0094602E"/>
    <w:rsid w:val="009471DE"/>
    <w:rsid w:val="00952B4E"/>
    <w:rsid w:val="0095695D"/>
    <w:rsid w:val="0095787C"/>
    <w:rsid w:val="009579A4"/>
    <w:rsid w:val="0096330A"/>
    <w:rsid w:val="009649DC"/>
    <w:rsid w:val="00965691"/>
    <w:rsid w:val="009666BA"/>
    <w:rsid w:val="00966B18"/>
    <w:rsid w:val="00970834"/>
    <w:rsid w:val="00971423"/>
    <w:rsid w:val="009763CA"/>
    <w:rsid w:val="009774A5"/>
    <w:rsid w:val="009822C9"/>
    <w:rsid w:val="009908CE"/>
    <w:rsid w:val="009916BF"/>
    <w:rsid w:val="0099298D"/>
    <w:rsid w:val="0099546A"/>
    <w:rsid w:val="00997A86"/>
    <w:rsid w:val="00997B76"/>
    <w:rsid w:val="009A715D"/>
    <w:rsid w:val="009A72A5"/>
    <w:rsid w:val="009B2959"/>
    <w:rsid w:val="009B4207"/>
    <w:rsid w:val="009B7870"/>
    <w:rsid w:val="009B7AAF"/>
    <w:rsid w:val="009C134E"/>
    <w:rsid w:val="009C553D"/>
    <w:rsid w:val="009C70C8"/>
    <w:rsid w:val="009D2550"/>
    <w:rsid w:val="009D275A"/>
    <w:rsid w:val="009D36F0"/>
    <w:rsid w:val="009D7019"/>
    <w:rsid w:val="009E111C"/>
    <w:rsid w:val="009E5B49"/>
    <w:rsid w:val="009E6A34"/>
    <w:rsid w:val="009E7B8D"/>
    <w:rsid w:val="009F1FAE"/>
    <w:rsid w:val="00A00988"/>
    <w:rsid w:val="00A02115"/>
    <w:rsid w:val="00A05990"/>
    <w:rsid w:val="00A11CB8"/>
    <w:rsid w:val="00A20CFE"/>
    <w:rsid w:val="00A26F25"/>
    <w:rsid w:val="00A26FD3"/>
    <w:rsid w:val="00A31369"/>
    <w:rsid w:val="00A34C00"/>
    <w:rsid w:val="00A362D7"/>
    <w:rsid w:val="00A36C71"/>
    <w:rsid w:val="00A372B3"/>
    <w:rsid w:val="00A42235"/>
    <w:rsid w:val="00A42703"/>
    <w:rsid w:val="00A46836"/>
    <w:rsid w:val="00A46ADB"/>
    <w:rsid w:val="00A46BD1"/>
    <w:rsid w:val="00A52696"/>
    <w:rsid w:val="00A55869"/>
    <w:rsid w:val="00A571E7"/>
    <w:rsid w:val="00A606E8"/>
    <w:rsid w:val="00A65BE7"/>
    <w:rsid w:val="00A66C1F"/>
    <w:rsid w:val="00A70351"/>
    <w:rsid w:val="00A70B6D"/>
    <w:rsid w:val="00A80677"/>
    <w:rsid w:val="00A914AD"/>
    <w:rsid w:val="00A9381F"/>
    <w:rsid w:val="00AA1E94"/>
    <w:rsid w:val="00AA4B55"/>
    <w:rsid w:val="00AA631B"/>
    <w:rsid w:val="00AB3957"/>
    <w:rsid w:val="00AC026B"/>
    <w:rsid w:val="00AC0337"/>
    <w:rsid w:val="00AC4D79"/>
    <w:rsid w:val="00AC5B96"/>
    <w:rsid w:val="00AD2431"/>
    <w:rsid w:val="00AD75D9"/>
    <w:rsid w:val="00AE3138"/>
    <w:rsid w:val="00AE5BBA"/>
    <w:rsid w:val="00AE73A7"/>
    <w:rsid w:val="00AE756F"/>
    <w:rsid w:val="00AF24CC"/>
    <w:rsid w:val="00AF2C33"/>
    <w:rsid w:val="00AF3161"/>
    <w:rsid w:val="00AF454A"/>
    <w:rsid w:val="00AF5EFD"/>
    <w:rsid w:val="00B00EA3"/>
    <w:rsid w:val="00B01F14"/>
    <w:rsid w:val="00B028C1"/>
    <w:rsid w:val="00B04D80"/>
    <w:rsid w:val="00B06051"/>
    <w:rsid w:val="00B0769A"/>
    <w:rsid w:val="00B10B18"/>
    <w:rsid w:val="00B11938"/>
    <w:rsid w:val="00B11F67"/>
    <w:rsid w:val="00B140AE"/>
    <w:rsid w:val="00B161C3"/>
    <w:rsid w:val="00B22418"/>
    <w:rsid w:val="00B32EE7"/>
    <w:rsid w:val="00B404A5"/>
    <w:rsid w:val="00B40706"/>
    <w:rsid w:val="00B40F6F"/>
    <w:rsid w:val="00B4131B"/>
    <w:rsid w:val="00B42285"/>
    <w:rsid w:val="00B4235D"/>
    <w:rsid w:val="00B52657"/>
    <w:rsid w:val="00B6166E"/>
    <w:rsid w:val="00B625C1"/>
    <w:rsid w:val="00B64655"/>
    <w:rsid w:val="00B647E9"/>
    <w:rsid w:val="00B66810"/>
    <w:rsid w:val="00B714C6"/>
    <w:rsid w:val="00B71CD2"/>
    <w:rsid w:val="00B75C71"/>
    <w:rsid w:val="00B77367"/>
    <w:rsid w:val="00B8057F"/>
    <w:rsid w:val="00B86235"/>
    <w:rsid w:val="00B876ED"/>
    <w:rsid w:val="00B905D5"/>
    <w:rsid w:val="00B9339D"/>
    <w:rsid w:val="00B954EC"/>
    <w:rsid w:val="00B97311"/>
    <w:rsid w:val="00BA187F"/>
    <w:rsid w:val="00BA1ADB"/>
    <w:rsid w:val="00BB1898"/>
    <w:rsid w:val="00BB3710"/>
    <w:rsid w:val="00BB4E04"/>
    <w:rsid w:val="00BC2699"/>
    <w:rsid w:val="00BD07D3"/>
    <w:rsid w:val="00BD0B81"/>
    <w:rsid w:val="00BD1173"/>
    <w:rsid w:val="00BD3848"/>
    <w:rsid w:val="00BE0246"/>
    <w:rsid w:val="00BE0B84"/>
    <w:rsid w:val="00BE61A7"/>
    <w:rsid w:val="00BF1D56"/>
    <w:rsid w:val="00C13383"/>
    <w:rsid w:val="00C17742"/>
    <w:rsid w:val="00C23A44"/>
    <w:rsid w:val="00C253FE"/>
    <w:rsid w:val="00C26144"/>
    <w:rsid w:val="00C31A4D"/>
    <w:rsid w:val="00C3482C"/>
    <w:rsid w:val="00C37250"/>
    <w:rsid w:val="00C3731A"/>
    <w:rsid w:val="00C429A4"/>
    <w:rsid w:val="00C441CC"/>
    <w:rsid w:val="00C447C6"/>
    <w:rsid w:val="00C46D31"/>
    <w:rsid w:val="00C47BEE"/>
    <w:rsid w:val="00C514FD"/>
    <w:rsid w:val="00C56E3A"/>
    <w:rsid w:val="00C70077"/>
    <w:rsid w:val="00C84011"/>
    <w:rsid w:val="00C850DC"/>
    <w:rsid w:val="00C87BF1"/>
    <w:rsid w:val="00C9094E"/>
    <w:rsid w:val="00C90B28"/>
    <w:rsid w:val="00C92F05"/>
    <w:rsid w:val="00C93C2F"/>
    <w:rsid w:val="00C95903"/>
    <w:rsid w:val="00CA0D86"/>
    <w:rsid w:val="00CA4187"/>
    <w:rsid w:val="00CA739D"/>
    <w:rsid w:val="00CA7402"/>
    <w:rsid w:val="00CB03EE"/>
    <w:rsid w:val="00CB3943"/>
    <w:rsid w:val="00CB6B9C"/>
    <w:rsid w:val="00CC01E4"/>
    <w:rsid w:val="00CC086D"/>
    <w:rsid w:val="00CC5DA0"/>
    <w:rsid w:val="00CC6175"/>
    <w:rsid w:val="00CD1007"/>
    <w:rsid w:val="00CD1C52"/>
    <w:rsid w:val="00CD32D0"/>
    <w:rsid w:val="00CE269B"/>
    <w:rsid w:val="00CE5581"/>
    <w:rsid w:val="00CE5BAF"/>
    <w:rsid w:val="00CE7767"/>
    <w:rsid w:val="00CE7811"/>
    <w:rsid w:val="00CF0711"/>
    <w:rsid w:val="00CF7842"/>
    <w:rsid w:val="00D05F94"/>
    <w:rsid w:val="00D06438"/>
    <w:rsid w:val="00D1694F"/>
    <w:rsid w:val="00D21E09"/>
    <w:rsid w:val="00D2486C"/>
    <w:rsid w:val="00D27015"/>
    <w:rsid w:val="00D30CD3"/>
    <w:rsid w:val="00D41D04"/>
    <w:rsid w:val="00D42CE6"/>
    <w:rsid w:val="00D45878"/>
    <w:rsid w:val="00D5350B"/>
    <w:rsid w:val="00D5434A"/>
    <w:rsid w:val="00D55730"/>
    <w:rsid w:val="00D6201D"/>
    <w:rsid w:val="00D62BAA"/>
    <w:rsid w:val="00D6407C"/>
    <w:rsid w:val="00D64244"/>
    <w:rsid w:val="00D73FFA"/>
    <w:rsid w:val="00D76911"/>
    <w:rsid w:val="00D77EA0"/>
    <w:rsid w:val="00D8030E"/>
    <w:rsid w:val="00D84E50"/>
    <w:rsid w:val="00D945C6"/>
    <w:rsid w:val="00D96BD8"/>
    <w:rsid w:val="00DA64E3"/>
    <w:rsid w:val="00DB00F4"/>
    <w:rsid w:val="00DB2D23"/>
    <w:rsid w:val="00DB7091"/>
    <w:rsid w:val="00DC27D5"/>
    <w:rsid w:val="00DC5425"/>
    <w:rsid w:val="00DD7B9C"/>
    <w:rsid w:val="00DE4C2F"/>
    <w:rsid w:val="00DE6087"/>
    <w:rsid w:val="00DE6431"/>
    <w:rsid w:val="00DE7E24"/>
    <w:rsid w:val="00DF111F"/>
    <w:rsid w:val="00E01913"/>
    <w:rsid w:val="00E03138"/>
    <w:rsid w:val="00E040AD"/>
    <w:rsid w:val="00E10AC7"/>
    <w:rsid w:val="00E158B1"/>
    <w:rsid w:val="00E169C7"/>
    <w:rsid w:val="00E16D95"/>
    <w:rsid w:val="00E21195"/>
    <w:rsid w:val="00E21B34"/>
    <w:rsid w:val="00E26B25"/>
    <w:rsid w:val="00E30FE7"/>
    <w:rsid w:val="00E323DD"/>
    <w:rsid w:val="00E36D4F"/>
    <w:rsid w:val="00E40513"/>
    <w:rsid w:val="00E4079D"/>
    <w:rsid w:val="00E4099D"/>
    <w:rsid w:val="00E40CB1"/>
    <w:rsid w:val="00E46BB3"/>
    <w:rsid w:val="00E478FE"/>
    <w:rsid w:val="00E479D1"/>
    <w:rsid w:val="00E51306"/>
    <w:rsid w:val="00E518CC"/>
    <w:rsid w:val="00E53796"/>
    <w:rsid w:val="00E64CEB"/>
    <w:rsid w:val="00E707F8"/>
    <w:rsid w:val="00E72E36"/>
    <w:rsid w:val="00E72FD0"/>
    <w:rsid w:val="00E73908"/>
    <w:rsid w:val="00E77967"/>
    <w:rsid w:val="00E80A50"/>
    <w:rsid w:val="00E811B4"/>
    <w:rsid w:val="00E8512C"/>
    <w:rsid w:val="00E85581"/>
    <w:rsid w:val="00E8604E"/>
    <w:rsid w:val="00E865CA"/>
    <w:rsid w:val="00E92A5A"/>
    <w:rsid w:val="00E949D4"/>
    <w:rsid w:val="00EA2D37"/>
    <w:rsid w:val="00EB09DB"/>
    <w:rsid w:val="00EB36D0"/>
    <w:rsid w:val="00EC0EB9"/>
    <w:rsid w:val="00EC153E"/>
    <w:rsid w:val="00EC1AE0"/>
    <w:rsid w:val="00EC4F84"/>
    <w:rsid w:val="00EC7847"/>
    <w:rsid w:val="00EC7D5D"/>
    <w:rsid w:val="00ED0988"/>
    <w:rsid w:val="00ED24F4"/>
    <w:rsid w:val="00ED5A30"/>
    <w:rsid w:val="00ED5B9B"/>
    <w:rsid w:val="00EE2AF0"/>
    <w:rsid w:val="00EF05C8"/>
    <w:rsid w:val="00EF2E51"/>
    <w:rsid w:val="00EF31E0"/>
    <w:rsid w:val="00EF7E91"/>
    <w:rsid w:val="00F00B64"/>
    <w:rsid w:val="00F01277"/>
    <w:rsid w:val="00F05327"/>
    <w:rsid w:val="00F14443"/>
    <w:rsid w:val="00F22868"/>
    <w:rsid w:val="00F24020"/>
    <w:rsid w:val="00F24987"/>
    <w:rsid w:val="00F252C4"/>
    <w:rsid w:val="00F308BE"/>
    <w:rsid w:val="00F32AF3"/>
    <w:rsid w:val="00F3360B"/>
    <w:rsid w:val="00F3586F"/>
    <w:rsid w:val="00F35BD0"/>
    <w:rsid w:val="00F5306E"/>
    <w:rsid w:val="00F558B6"/>
    <w:rsid w:val="00F62D49"/>
    <w:rsid w:val="00F67C9E"/>
    <w:rsid w:val="00F7170A"/>
    <w:rsid w:val="00F72264"/>
    <w:rsid w:val="00F753A4"/>
    <w:rsid w:val="00F7599E"/>
    <w:rsid w:val="00F75BCA"/>
    <w:rsid w:val="00F815D4"/>
    <w:rsid w:val="00F821A5"/>
    <w:rsid w:val="00F82BC0"/>
    <w:rsid w:val="00F95E11"/>
    <w:rsid w:val="00F962D7"/>
    <w:rsid w:val="00F97749"/>
    <w:rsid w:val="00FA2960"/>
    <w:rsid w:val="00FA495E"/>
    <w:rsid w:val="00FB3D07"/>
    <w:rsid w:val="00FB3FEE"/>
    <w:rsid w:val="00FB4065"/>
    <w:rsid w:val="00FB4C43"/>
    <w:rsid w:val="00FB6EFF"/>
    <w:rsid w:val="00FB74AD"/>
    <w:rsid w:val="00FC22CC"/>
    <w:rsid w:val="00FC2ECA"/>
    <w:rsid w:val="00FC52BC"/>
    <w:rsid w:val="00FC65E4"/>
    <w:rsid w:val="00FD0142"/>
    <w:rsid w:val="00FD55BA"/>
    <w:rsid w:val="00FE2802"/>
    <w:rsid w:val="00FE2BDC"/>
    <w:rsid w:val="00FE4C5E"/>
    <w:rsid w:val="00FE69B0"/>
    <w:rsid w:val="00FF1BE7"/>
    <w:rsid w:val="00FF2636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7EC1F5"/>
  <w15:chartTrackingRefBased/>
  <w15:docId w15:val="{E82E8806-C828-4335-A9E6-F127EE8E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D77EA0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link w:val="Char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customStyle="1" w:styleId="3Char">
    <w:name w:val="제목 3 Char"/>
    <w:link w:val="3"/>
    <w:rsid w:val="00C23A44"/>
    <w:rPr>
      <w:rFonts w:ascii="Arial" w:hAnsi="Arial"/>
      <w:i/>
      <w:lang w:eastAsia="en-US"/>
    </w:rPr>
  </w:style>
  <w:style w:type="character" w:customStyle="1" w:styleId="2Char">
    <w:name w:val="제목 2 Char"/>
    <w:link w:val="2"/>
    <w:rsid w:val="00C23A44"/>
    <w:rPr>
      <w:rFonts w:ascii="Arial" w:hAnsi="Arial"/>
      <w:b/>
      <w:lang w:eastAsia="en-US"/>
    </w:rPr>
  </w:style>
  <w:style w:type="paragraph" w:customStyle="1" w:styleId="af7">
    <w:name w:val="바탕글"/>
    <w:rsid w:val="00AE313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table" w:styleId="22">
    <w:name w:val="Table Colorful 2"/>
    <w:basedOn w:val="a2"/>
    <w:rsid w:val="00A55869"/>
    <w:pPr>
      <w:widowControl w:val="0"/>
      <w:spacing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Grid 3"/>
    <w:basedOn w:val="a2"/>
    <w:rsid w:val="0044618D"/>
    <w:pPr>
      <w:widowControl w:val="0"/>
      <w:spacing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1">
    <w:name w:val="Table Grid 4"/>
    <w:basedOn w:val="a2"/>
    <w:rsid w:val="00F753A4"/>
    <w:pPr>
      <w:widowControl w:val="0"/>
      <w:spacing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2"/>
    <w:rsid w:val="00F753A4"/>
    <w:pPr>
      <w:widowControl w:val="0"/>
      <w:spacing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f8">
    <w:name w:val="Placeholder Text"/>
    <w:basedOn w:val="a1"/>
    <w:uiPriority w:val="99"/>
    <w:semiHidden/>
    <w:rsid w:val="00191229"/>
    <w:rPr>
      <w:color w:val="808080"/>
    </w:rPr>
  </w:style>
  <w:style w:type="character" w:customStyle="1" w:styleId="11">
    <w:name w:val="확인되지 않은 멘션1"/>
    <w:basedOn w:val="a1"/>
    <w:uiPriority w:val="99"/>
    <w:semiHidden/>
    <w:unhideWhenUsed/>
    <w:rsid w:val="00C253FE"/>
    <w:rPr>
      <w:color w:val="808080"/>
      <w:shd w:val="clear" w:color="auto" w:fill="E6E6E6"/>
    </w:rPr>
  </w:style>
  <w:style w:type="paragraph" w:styleId="af9">
    <w:name w:val="List Paragraph"/>
    <w:basedOn w:val="a0"/>
    <w:uiPriority w:val="34"/>
    <w:qFormat/>
    <w:rsid w:val="00036AA0"/>
    <w:pPr>
      <w:ind w:leftChars="400" w:left="800"/>
    </w:pPr>
  </w:style>
  <w:style w:type="character" w:customStyle="1" w:styleId="Char">
    <w:name w:val="각주 텍스트 Char"/>
    <w:basedOn w:val="a1"/>
    <w:link w:val="ad"/>
    <w:semiHidden/>
    <w:rsid w:val="001C0819"/>
    <w:rPr>
      <w:rFonts w:ascii="Helvetica" w:hAnsi="Helvetica"/>
      <w:sz w:val="16"/>
      <w:lang w:eastAsia="en-US"/>
    </w:rPr>
  </w:style>
  <w:style w:type="character" w:customStyle="1" w:styleId="1Char">
    <w:name w:val="제목 1 Char"/>
    <w:aliases w:val="l1 Char,level 1 heading Char"/>
    <w:basedOn w:val="a1"/>
    <w:link w:val="1"/>
    <w:rsid w:val="00AF5EFD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6322-14CB-4B9D-95E2-010DC3CC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985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소프트웨어 요구 명세서</vt:lpstr>
      <vt:lpstr>소프트웨어 요구 명세서</vt:lpstr>
    </vt:vector>
  </TitlesOfParts>
  <Company>&lt;Company Name&gt;</Company>
  <LinksUpToDate>false</LinksUpToDate>
  <CharactersWithSpaces>636</CharactersWithSpaces>
  <SharedDoc>false</SharedDoc>
  <HLinks>
    <vt:vector size="12" baseType="variant">
      <vt:variant>
        <vt:i4>2424847</vt:i4>
      </vt:variant>
      <vt:variant>
        <vt:i4>114</vt:i4>
      </vt:variant>
      <vt:variant>
        <vt:i4>0</vt:i4>
      </vt:variant>
      <vt:variant>
        <vt:i4>5</vt:i4>
      </vt:variant>
      <vt:variant>
        <vt:lpwstr>mailto:id@domain.com</vt:lpwstr>
      </vt:variant>
      <vt:variant>
        <vt:lpwstr/>
      </vt:variant>
      <vt:variant>
        <vt:i4>2424847</vt:i4>
      </vt:variant>
      <vt:variant>
        <vt:i4>111</vt:i4>
      </vt:variant>
      <vt:variant>
        <vt:i4>0</vt:i4>
      </vt:variant>
      <vt:variant>
        <vt:i4>5</vt:i4>
      </vt:variant>
      <vt:variant>
        <vt:lpwstr>mailto:id@domain.com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Donkey_Chan</dc:creator>
  <cp:keywords>시스템명</cp:keywords>
  <dc:description/>
  <cp:lastModifiedBy>Donkey_Chan</cp:lastModifiedBy>
  <cp:revision>32</cp:revision>
  <cp:lastPrinted>2006-03-03T07:52:00Z</cp:lastPrinted>
  <dcterms:created xsi:type="dcterms:W3CDTF">2018-06-10T14:59:00Z</dcterms:created>
  <dcterms:modified xsi:type="dcterms:W3CDTF">2018-06-28T02:57:00Z</dcterms:modified>
</cp:coreProperties>
</file>